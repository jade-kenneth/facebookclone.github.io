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7"/>
        <w:gridCol w:w="729"/>
        <w:gridCol w:w="6555"/>
      </w:tblGrid>
      <w:tr w:rsidR="001B2ABD" w14:paraId="19E4977D" w14:textId="77777777" w:rsidTr="00345BA8">
        <w:trPr>
          <w:trHeight w:val="3284"/>
        </w:trPr>
        <w:tc>
          <w:tcPr>
            <w:tcW w:w="3647" w:type="dxa"/>
            <w:vAlign w:val="center"/>
          </w:tcPr>
          <w:p w14:paraId="4A5D4CA6" w14:textId="10467364" w:rsidR="001B2ABD" w:rsidRDefault="00E308D9" w:rsidP="00D45937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D00680" wp14:editId="738DF3C7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-2769235</wp:posOffset>
                  </wp:positionV>
                  <wp:extent cx="1828800" cy="1883410"/>
                  <wp:effectExtent l="57150" t="57150" r="57150" b="596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83410"/>
                          </a:xfrm>
                          <a:prstGeom prst="ellips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9" w:type="dxa"/>
          </w:tcPr>
          <w:p w14:paraId="78525E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5" w:type="dxa"/>
            <w:vAlign w:val="center"/>
          </w:tcPr>
          <w:p w14:paraId="05C4F5B8" w14:textId="77777777" w:rsidR="001B2ABD" w:rsidRDefault="00B41A5A" w:rsidP="00D45937">
            <w:pPr>
              <w:pStyle w:val="Title"/>
              <w:rPr>
                <w:sz w:val="60"/>
                <w:szCs w:val="60"/>
              </w:rPr>
            </w:pPr>
            <w:r w:rsidRPr="006836E6">
              <w:rPr>
                <w:sz w:val="60"/>
                <w:szCs w:val="60"/>
              </w:rPr>
              <w:t>John Christopher A. GO</w:t>
            </w:r>
          </w:p>
          <w:p w14:paraId="518FEF85" w14:textId="1B4373FA" w:rsidR="00D45937" w:rsidRPr="00D45937" w:rsidRDefault="00D45937" w:rsidP="00D45937"/>
        </w:tc>
      </w:tr>
      <w:tr w:rsidR="001B2ABD" w14:paraId="5746E36B" w14:textId="77777777" w:rsidTr="00345BA8">
        <w:trPr>
          <w:trHeight w:val="8936"/>
        </w:trPr>
        <w:tc>
          <w:tcPr>
            <w:tcW w:w="3647" w:type="dxa"/>
          </w:tcPr>
          <w:p w14:paraId="798E2A9E" w14:textId="64A4677D" w:rsidR="00036450" w:rsidRDefault="004B1A77" w:rsidP="004B1A77">
            <w:pPr>
              <w:pStyle w:val="Heading3"/>
            </w:pPr>
            <w:r>
              <w:t>Profile</w:t>
            </w:r>
          </w:p>
          <w:p w14:paraId="0E41E110" w14:textId="0C32E0A9" w:rsidR="009C18FD" w:rsidRDefault="004B1A77" w:rsidP="004B1A77">
            <w:r>
              <w:t xml:space="preserve">I am fresh graduate of Bachelor of Science in Computer Science </w:t>
            </w:r>
            <w:r w:rsidR="00D45937">
              <w:t>willing to dedicate my full time</w:t>
            </w:r>
            <w:r>
              <w:t xml:space="preserve"> to learn and</w:t>
            </w:r>
            <w:r w:rsidR="00D45937">
              <w:t xml:space="preserve"> improve</w:t>
            </w:r>
            <w:r>
              <w:t xml:space="preserve"> my skills in any </w:t>
            </w:r>
            <w:r w:rsidR="009C18FD">
              <w:t>aspect related to computer works.</w:t>
            </w:r>
            <w:r w:rsidR="00C01680">
              <w:t xml:space="preserve"> I am a hardworking individual</w:t>
            </w:r>
            <w:r w:rsidR="00D45937">
              <w:t xml:space="preserve"> </w:t>
            </w:r>
            <w:r w:rsidR="00C01680">
              <w:t xml:space="preserve">and can work </w:t>
            </w:r>
            <w:r w:rsidR="00D45937">
              <w:t>anytime</w:t>
            </w:r>
            <w:r w:rsidR="00FD00FA">
              <w:t xml:space="preserve"> on the given schedule</w:t>
            </w:r>
            <w:r w:rsidR="00D45937">
              <w:t>.</w:t>
            </w:r>
          </w:p>
          <w:p w14:paraId="63D84742" w14:textId="00A4F0DC" w:rsidR="009C18FD" w:rsidRDefault="009C18FD" w:rsidP="009C18FD">
            <w:pPr>
              <w:pStyle w:val="Heading3"/>
            </w:pPr>
            <w:r>
              <w:t>Address</w:t>
            </w:r>
          </w:p>
          <w:p w14:paraId="52B8CC90" w14:textId="4460F43B" w:rsidR="009C18FD" w:rsidRPr="009C18FD" w:rsidRDefault="009C18FD" w:rsidP="009C18FD">
            <w:r>
              <w:t>87 San Roque Street, Barangay IV (</w:t>
            </w:r>
            <w:proofErr w:type="spellStart"/>
            <w:r>
              <w:t>Poblacion</w:t>
            </w:r>
            <w:proofErr w:type="spellEnd"/>
            <w:r>
              <w:t xml:space="preserve">), </w:t>
            </w:r>
            <w:proofErr w:type="spellStart"/>
            <w:r>
              <w:t>Jaro</w:t>
            </w:r>
            <w:proofErr w:type="spellEnd"/>
            <w:r>
              <w:t>, Leyte Philippines</w:t>
            </w:r>
          </w:p>
          <w:sdt>
            <w:sdtPr>
              <w:id w:val="-1954003311"/>
              <w:placeholder>
                <w:docPart w:val="994B5283C19F4B15AA2C96E16FFF0E19"/>
              </w:placeholder>
              <w:temporary/>
              <w:showingPlcHdr/>
              <w15:appearance w15:val="hidden"/>
            </w:sdtPr>
            <w:sdtEndPr/>
            <w:sdtContent>
              <w:p w14:paraId="5E05E79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DF99961EFDD4EDB8629EF6659BE9615"/>
              </w:placeholder>
              <w:temporary/>
              <w:showingPlcHdr/>
              <w15:appearance w15:val="hidden"/>
            </w:sdtPr>
            <w:sdtEndPr/>
            <w:sdtContent>
              <w:p w14:paraId="2392267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8DA1C7D" w14:textId="2E5A7384" w:rsidR="004D3011" w:rsidRDefault="00B41A5A" w:rsidP="004D3011">
            <w:r>
              <w:t>09206666733</w:t>
            </w:r>
          </w:p>
          <w:p w14:paraId="5F0E61D2" w14:textId="6A728F2F" w:rsidR="00891F4A" w:rsidRDefault="00891F4A" w:rsidP="004D3011">
            <w:r>
              <w:t>09062933192</w:t>
            </w:r>
          </w:p>
          <w:p w14:paraId="6E6A3DC1" w14:textId="77777777" w:rsidR="004D3011" w:rsidRDefault="004D3011" w:rsidP="004D3011"/>
          <w:sdt>
            <w:sdtPr>
              <w:id w:val="-240260293"/>
              <w:placeholder>
                <w:docPart w:val="5265FDCEFF5B480E976BBBF1031BFF76"/>
              </w:placeholder>
              <w:temporary/>
              <w:showingPlcHdr/>
              <w15:appearance w15:val="hidden"/>
            </w:sdtPr>
            <w:sdtEndPr/>
            <w:sdtContent>
              <w:p w14:paraId="7CD0146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5AC17B9" w14:textId="06DF4B62" w:rsidR="00036450" w:rsidRPr="00E4381A" w:rsidRDefault="00BC2545" w:rsidP="004D3011">
            <w:pPr>
              <w:rPr>
                <w:rStyle w:val="Hyperlink"/>
              </w:rPr>
            </w:pPr>
            <w:hyperlink r:id="rId11" w:history="1">
              <w:r w:rsidRPr="001D1E9F">
                <w:rPr>
                  <w:rStyle w:val="Hyperlink"/>
                </w:rPr>
                <w:t>go.jchristopher@gmail.com</w:t>
              </w:r>
            </w:hyperlink>
          </w:p>
          <w:sdt>
            <w:sdtPr>
              <w:id w:val="-1444214663"/>
              <w:placeholder>
                <w:docPart w:val="409ECCF9EDB847249EA6A1BBE7BE266F"/>
              </w:placeholder>
              <w:temporary/>
              <w:showingPlcHdr/>
              <w15:appearance w15:val="hidden"/>
            </w:sdtPr>
            <w:sdtEndPr/>
            <w:sdtContent>
              <w:p w14:paraId="4616FFB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B5D7582" w14:textId="23CDF5B6" w:rsidR="004D3011" w:rsidRDefault="00B41A5A" w:rsidP="004D3011">
            <w:r>
              <w:t>Gaming</w:t>
            </w:r>
          </w:p>
          <w:p w14:paraId="4B71EE7E" w14:textId="6E3FC2BB" w:rsidR="004D3011" w:rsidRDefault="00B41A5A" w:rsidP="004D3011">
            <w:r>
              <w:t>Manga Reading</w:t>
            </w:r>
          </w:p>
          <w:p w14:paraId="6CD731C3" w14:textId="41C4CC5A" w:rsidR="004D3011" w:rsidRDefault="00B41A5A" w:rsidP="004D3011">
            <w:r>
              <w:t>Learning Web developing</w:t>
            </w:r>
          </w:p>
          <w:p w14:paraId="4186DEA8" w14:textId="77777777" w:rsidR="004D3011" w:rsidRDefault="00B41A5A" w:rsidP="004D3011">
            <w:r>
              <w:t>Coding</w:t>
            </w:r>
          </w:p>
          <w:p w14:paraId="169CE574" w14:textId="2992D7DE" w:rsidR="00B41A5A" w:rsidRPr="004D3011" w:rsidRDefault="00B41A5A" w:rsidP="004D3011">
            <w:r>
              <w:t>Watching Movie</w:t>
            </w:r>
          </w:p>
        </w:tc>
        <w:tc>
          <w:tcPr>
            <w:tcW w:w="729" w:type="dxa"/>
          </w:tcPr>
          <w:p w14:paraId="1C1B3DE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5" w:type="dxa"/>
          </w:tcPr>
          <w:sdt>
            <w:sdtPr>
              <w:id w:val="1049110328"/>
              <w:placeholder>
                <w:docPart w:val="C62F531C387A45E0BEF358E1394C426A"/>
              </w:placeholder>
              <w:temporary/>
              <w:showingPlcHdr/>
              <w15:appearance w15:val="hidden"/>
            </w:sdtPr>
            <w:sdtEndPr/>
            <w:sdtContent>
              <w:p w14:paraId="5C237C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5BA99C" w14:textId="4CBB6012" w:rsidR="00036450" w:rsidRPr="00036450" w:rsidRDefault="00E308D9" w:rsidP="00B359E4">
            <w:pPr>
              <w:pStyle w:val="Heading4"/>
            </w:pPr>
            <w:proofErr w:type="spellStart"/>
            <w:r>
              <w:t>Jaro</w:t>
            </w:r>
            <w:proofErr w:type="spellEnd"/>
            <w:r>
              <w:t xml:space="preserve"> I Central School</w:t>
            </w:r>
          </w:p>
          <w:p w14:paraId="39860C22" w14:textId="4E52C1CF" w:rsidR="00036450" w:rsidRDefault="00E308D9" w:rsidP="00D45937">
            <w:pPr>
              <w:pStyle w:val="Date"/>
            </w:pPr>
            <w:r>
              <w:t>2003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2008</w:t>
            </w:r>
          </w:p>
          <w:p w14:paraId="57E1FD89" w14:textId="77777777" w:rsidR="00D45937" w:rsidRPr="00D45937" w:rsidRDefault="00D45937" w:rsidP="00D45937"/>
          <w:p w14:paraId="668C3BE8" w14:textId="6F414782" w:rsidR="00036450" w:rsidRPr="00B359E4" w:rsidRDefault="00E308D9" w:rsidP="00B359E4">
            <w:pPr>
              <w:pStyle w:val="Heading4"/>
            </w:pPr>
            <w:r>
              <w:t xml:space="preserve">Granja </w:t>
            </w:r>
            <w:proofErr w:type="spellStart"/>
            <w:r>
              <w:t>Kalinawan</w:t>
            </w:r>
            <w:proofErr w:type="spellEnd"/>
            <w:r>
              <w:t xml:space="preserve"> National High School</w:t>
            </w:r>
          </w:p>
          <w:p w14:paraId="2CE31F08" w14:textId="56D039FC" w:rsidR="00036450" w:rsidRPr="00B359E4" w:rsidRDefault="00E308D9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2012</w:t>
            </w:r>
          </w:p>
          <w:p w14:paraId="202A3107" w14:textId="621F28D6" w:rsidR="00036450" w:rsidRDefault="00036450" w:rsidP="00036450"/>
          <w:p w14:paraId="606E8902" w14:textId="5D721AD8" w:rsidR="00E308D9" w:rsidRDefault="00E308D9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Visayas State University Main Campus</w:t>
            </w:r>
          </w:p>
          <w:p w14:paraId="72B177F3" w14:textId="3762D3F1" w:rsidR="00D45937" w:rsidRDefault="00E308D9" w:rsidP="00D45937">
            <w:r>
              <w:t xml:space="preserve">2015 – </w:t>
            </w:r>
            <w:r w:rsidR="00BC2545">
              <w:t>2021</w:t>
            </w:r>
          </w:p>
          <w:p w14:paraId="65699373" w14:textId="6288C325" w:rsidR="00FD00FA" w:rsidRDefault="00FD00FA" w:rsidP="00D45937">
            <w:r>
              <w:t>Expected to graduate in July 2021.</w:t>
            </w:r>
          </w:p>
          <w:p w14:paraId="585C4225" w14:textId="1040FB7F" w:rsidR="00D45937" w:rsidRDefault="00D45937" w:rsidP="00D45937">
            <w:r>
              <w:t>Related Coursework:</w:t>
            </w:r>
          </w:p>
          <w:p w14:paraId="27FCEAEA" w14:textId="5E46BE14" w:rsidR="00D45937" w:rsidRDefault="00D45937" w:rsidP="00D45937">
            <w:pPr>
              <w:pStyle w:val="ListParagraph"/>
              <w:numPr>
                <w:ilvl w:val="0"/>
                <w:numId w:val="4"/>
              </w:numPr>
            </w:pPr>
            <w:r>
              <w:t>Programming: Java, C#, Python</w:t>
            </w:r>
          </w:p>
          <w:p w14:paraId="5AF6F582" w14:textId="495D162C" w:rsidR="00D45937" w:rsidRPr="00E308D9" w:rsidRDefault="00D45937" w:rsidP="00D45937">
            <w:pPr>
              <w:pStyle w:val="ListParagraph"/>
              <w:numPr>
                <w:ilvl w:val="0"/>
                <w:numId w:val="4"/>
              </w:numPr>
            </w:pPr>
            <w:r>
              <w:t>Computer Science: database, data structures</w:t>
            </w:r>
          </w:p>
          <w:p w14:paraId="0DA79916" w14:textId="45AFEBE3" w:rsidR="00036450" w:rsidRDefault="00E35CFB" w:rsidP="00036450">
            <w:pPr>
              <w:pStyle w:val="Heading2"/>
            </w:pPr>
            <w:sdt>
              <w:sdtPr>
                <w:id w:val="1001553383"/>
                <w:placeholder>
                  <w:docPart w:val="0403B29E8FA0448BAD75FE48A719850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71A895AA" w14:textId="69A06077" w:rsidR="00036450" w:rsidRDefault="00B41A5A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Magcalas</w:t>
            </w:r>
            <w:proofErr w:type="spellEnd"/>
            <w:r>
              <w:t xml:space="preserve"> Photo printing &amp; Xerox Center]</w:t>
            </w:r>
            <w:r w:rsidR="00036450">
              <w:t xml:space="preserve"> </w:t>
            </w:r>
            <w:r>
              <w:t>[Xerox Machine Operator]</w:t>
            </w:r>
          </w:p>
          <w:p w14:paraId="6B828F32" w14:textId="2A590764" w:rsidR="00036450" w:rsidRPr="00036450" w:rsidRDefault="00B41A5A" w:rsidP="00B359E4">
            <w:pPr>
              <w:pStyle w:val="Date"/>
            </w:pPr>
            <w:r>
              <w:t>January</w:t>
            </w:r>
            <w:r w:rsidR="00036450" w:rsidRPr="00036450">
              <w:t>–</w:t>
            </w:r>
            <w:r>
              <w:t>May 2014</w:t>
            </w:r>
          </w:p>
          <w:p w14:paraId="0ABC557F" w14:textId="3C1A7EA7" w:rsidR="00036450" w:rsidRDefault="00B41A5A" w:rsidP="00036450">
            <w:r>
              <w:t>Operating Xerox Machine, Editing Photo for ID, Encoding</w:t>
            </w:r>
          </w:p>
          <w:p w14:paraId="7628A500" w14:textId="77777777" w:rsidR="004D3011" w:rsidRDefault="004D3011" w:rsidP="00036450"/>
          <w:p w14:paraId="104EF63A" w14:textId="64BFD9B3" w:rsidR="004D3011" w:rsidRPr="004D3011" w:rsidRDefault="00E308D9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Lancom’s</w:t>
            </w:r>
            <w:proofErr w:type="spellEnd"/>
            <w:r>
              <w:t xml:space="preserve"> Internet Cafe]</w:t>
            </w:r>
            <w:r w:rsidR="004D3011" w:rsidRPr="004D3011">
              <w:t xml:space="preserve"> </w:t>
            </w:r>
            <w:r>
              <w:t>[Computer Clerk]</w:t>
            </w:r>
          </w:p>
          <w:p w14:paraId="4048C10C" w14:textId="1F443DC5" w:rsidR="004D3011" w:rsidRPr="004D3011" w:rsidRDefault="00E308D9" w:rsidP="00B359E4">
            <w:pPr>
              <w:pStyle w:val="Date"/>
            </w:pPr>
            <w:r>
              <w:t>July</w:t>
            </w:r>
            <w:r w:rsidR="004D3011" w:rsidRPr="004D3011">
              <w:t>–</w:t>
            </w:r>
            <w:r>
              <w:t>November 2014</w:t>
            </w:r>
          </w:p>
          <w:p w14:paraId="4222C91E" w14:textId="38EED01A" w:rsidR="004D3011" w:rsidRPr="004D3011" w:rsidRDefault="00E308D9" w:rsidP="004D3011">
            <w:r>
              <w:t>Managing the server client for controlling the computers if some customers want to use, encoding some documents</w:t>
            </w:r>
            <w:r w:rsidR="00036450" w:rsidRPr="004D3011">
              <w:t xml:space="preserve"> </w:t>
            </w:r>
          </w:p>
          <w:p w14:paraId="4B8A62FB" w14:textId="77777777" w:rsidR="004D3011" w:rsidRDefault="004D3011" w:rsidP="00036450"/>
          <w:p w14:paraId="17042448" w14:textId="19A6C626" w:rsidR="004D3011" w:rsidRPr="004D3011" w:rsidRDefault="00E308D9" w:rsidP="00B359E4">
            <w:pPr>
              <w:pStyle w:val="Heading4"/>
              <w:rPr>
                <w:bCs/>
              </w:rPr>
            </w:pPr>
            <w:r>
              <w:t xml:space="preserve">[One Spot </w:t>
            </w:r>
            <w:proofErr w:type="spellStart"/>
            <w:r>
              <w:t>Restobar</w:t>
            </w:r>
            <w:proofErr w:type="spellEnd"/>
            <w:r>
              <w:t>]</w:t>
            </w:r>
            <w:r w:rsidR="004D3011" w:rsidRPr="004D3011">
              <w:t xml:space="preserve"> </w:t>
            </w:r>
            <w:r>
              <w:t>[Waiter/Cashier]</w:t>
            </w:r>
          </w:p>
          <w:p w14:paraId="14F0A39E" w14:textId="5BB20F03" w:rsidR="004D3011" w:rsidRPr="004D3011" w:rsidRDefault="00E308D9" w:rsidP="00B359E4">
            <w:pPr>
              <w:pStyle w:val="Date"/>
            </w:pPr>
            <w:r>
              <w:t>April</w:t>
            </w:r>
            <w:r w:rsidR="004D3011" w:rsidRPr="004D3011">
              <w:t>–</w:t>
            </w:r>
            <w:r>
              <w:t>July 2015</w:t>
            </w:r>
          </w:p>
          <w:p w14:paraId="6EC1A67C" w14:textId="7B82C835" w:rsidR="004D3011" w:rsidRPr="004D3011" w:rsidRDefault="00E308D9" w:rsidP="004D3011">
            <w:r>
              <w:t>Getting orders from the customers, Managing Drinks, Sometimes Cashier if the person in-charge is not present</w:t>
            </w:r>
            <w:r w:rsidR="00036450" w:rsidRPr="004D3011">
              <w:t xml:space="preserve"> </w:t>
            </w:r>
          </w:p>
          <w:p w14:paraId="161CC4D5" w14:textId="77777777" w:rsidR="004D3011" w:rsidRDefault="004D3011" w:rsidP="00036450"/>
          <w:sdt>
            <w:sdtPr>
              <w:id w:val="1669594239"/>
              <w:placeholder>
                <w:docPart w:val="489ABF4A9BDE41E58A166DFF2446C623"/>
              </w:placeholder>
              <w:temporary/>
              <w:showingPlcHdr/>
              <w15:appearance w15:val="hidden"/>
            </w:sdtPr>
            <w:sdtEndPr/>
            <w:sdtContent>
              <w:p w14:paraId="68B7D48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F602A62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7F4634E" wp14:editId="7DA551A9">
                  <wp:extent cx="4119824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E308D9" w14:paraId="32889E2E" w14:textId="77777777" w:rsidTr="00345BA8">
        <w:trPr>
          <w:trHeight w:val="666"/>
        </w:trPr>
        <w:tc>
          <w:tcPr>
            <w:tcW w:w="3647" w:type="dxa"/>
          </w:tcPr>
          <w:p w14:paraId="61CF690E" w14:textId="77777777" w:rsidR="00E308D9" w:rsidRDefault="00E308D9" w:rsidP="00036450"/>
        </w:tc>
        <w:tc>
          <w:tcPr>
            <w:tcW w:w="729" w:type="dxa"/>
          </w:tcPr>
          <w:p w14:paraId="6CFE2902" w14:textId="77777777" w:rsidR="00E308D9" w:rsidRDefault="00E308D9" w:rsidP="000C45FF">
            <w:pPr>
              <w:tabs>
                <w:tab w:val="left" w:pos="990"/>
              </w:tabs>
            </w:pPr>
          </w:p>
        </w:tc>
        <w:tc>
          <w:tcPr>
            <w:tcW w:w="6555" w:type="dxa"/>
          </w:tcPr>
          <w:p w14:paraId="6D781348" w14:textId="77777777" w:rsidR="00E308D9" w:rsidRDefault="00E308D9" w:rsidP="00036450">
            <w:pPr>
              <w:pStyle w:val="Heading2"/>
            </w:pPr>
          </w:p>
        </w:tc>
      </w:tr>
    </w:tbl>
    <w:p w14:paraId="4AB6C9EB" w14:textId="33558C22" w:rsidR="00BC2545" w:rsidRPr="00BC2545" w:rsidRDefault="00BC2545" w:rsidP="00BC2545">
      <w:pPr>
        <w:tabs>
          <w:tab w:val="left" w:pos="990"/>
        </w:tabs>
      </w:pPr>
    </w:p>
    <w:sectPr w:rsidR="00BC2545" w:rsidRPr="00BC2545" w:rsidSect="006836E6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79FC" w14:textId="77777777" w:rsidR="00E35CFB" w:rsidRDefault="00E35CFB" w:rsidP="000C45FF">
      <w:r>
        <w:separator/>
      </w:r>
    </w:p>
  </w:endnote>
  <w:endnote w:type="continuationSeparator" w:id="0">
    <w:p w14:paraId="3C9BD0AD" w14:textId="77777777" w:rsidR="00E35CFB" w:rsidRDefault="00E35C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9173F" w14:textId="77777777" w:rsidR="00E35CFB" w:rsidRDefault="00E35CFB" w:rsidP="000C45FF">
      <w:r>
        <w:separator/>
      </w:r>
    </w:p>
  </w:footnote>
  <w:footnote w:type="continuationSeparator" w:id="0">
    <w:p w14:paraId="4413FB63" w14:textId="77777777" w:rsidR="00E35CFB" w:rsidRDefault="00E35C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6E4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DB7779" wp14:editId="3D83480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70468"/>
    <w:multiLevelType w:val="hybridMultilevel"/>
    <w:tmpl w:val="839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0F6A"/>
    <w:multiLevelType w:val="hybridMultilevel"/>
    <w:tmpl w:val="FAC8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3FE0"/>
    <w:multiLevelType w:val="hybridMultilevel"/>
    <w:tmpl w:val="823C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77623"/>
    <w:multiLevelType w:val="hybridMultilevel"/>
    <w:tmpl w:val="B7A0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TUzMjIwNTM1MrVU0lEKTi0uzszPAykwrAUAOr71nCwAAAA="/>
  </w:docVars>
  <w:rsids>
    <w:rsidRoot w:val="00B41A5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7E2"/>
    <w:rsid w:val="001B2ABD"/>
    <w:rsid w:val="001E0391"/>
    <w:rsid w:val="001E1759"/>
    <w:rsid w:val="001F1ECC"/>
    <w:rsid w:val="002400EB"/>
    <w:rsid w:val="002545FE"/>
    <w:rsid w:val="00256CF7"/>
    <w:rsid w:val="00281FD5"/>
    <w:rsid w:val="0030481B"/>
    <w:rsid w:val="00313C70"/>
    <w:rsid w:val="003156FC"/>
    <w:rsid w:val="003254B5"/>
    <w:rsid w:val="00345BA8"/>
    <w:rsid w:val="0037121F"/>
    <w:rsid w:val="003A596E"/>
    <w:rsid w:val="003A6B7D"/>
    <w:rsid w:val="003B06CA"/>
    <w:rsid w:val="004071FC"/>
    <w:rsid w:val="00445947"/>
    <w:rsid w:val="004813B3"/>
    <w:rsid w:val="00496591"/>
    <w:rsid w:val="004B1A77"/>
    <w:rsid w:val="004C63E4"/>
    <w:rsid w:val="004D3011"/>
    <w:rsid w:val="005262AC"/>
    <w:rsid w:val="005E39D5"/>
    <w:rsid w:val="00600670"/>
    <w:rsid w:val="0062123A"/>
    <w:rsid w:val="00646E75"/>
    <w:rsid w:val="006771D0"/>
    <w:rsid w:val="006836E6"/>
    <w:rsid w:val="00715FCB"/>
    <w:rsid w:val="00743101"/>
    <w:rsid w:val="007775E1"/>
    <w:rsid w:val="007867A0"/>
    <w:rsid w:val="007927F5"/>
    <w:rsid w:val="00802CA0"/>
    <w:rsid w:val="00891F4A"/>
    <w:rsid w:val="009260CD"/>
    <w:rsid w:val="00952C25"/>
    <w:rsid w:val="00961258"/>
    <w:rsid w:val="009C18FD"/>
    <w:rsid w:val="00A2118D"/>
    <w:rsid w:val="00AD76E2"/>
    <w:rsid w:val="00B20152"/>
    <w:rsid w:val="00B359E4"/>
    <w:rsid w:val="00B41A5A"/>
    <w:rsid w:val="00B57D98"/>
    <w:rsid w:val="00B70850"/>
    <w:rsid w:val="00BC2545"/>
    <w:rsid w:val="00C01680"/>
    <w:rsid w:val="00C066B6"/>
    <w:rsid w:val="00C37BA1"/>
    <w:rsid w:val="00C4674C"/>
    <w:rsid w:val="00C506CF"/>
    <w:rsid w:val="00C6180F"/>
    <w:rsid w:val="00C72BED"/>
    <w:rsid w:val="00C9578B"/>
    <w:rsid w:val="00CB0055"/>
    <w:rsid w:val="00D2522B"/>
    <w:rsid w:val="00D422DE"/>
    <w:rsid w:val="00D45937"/>
    <w:rsid w:val="00D5459D"/>
    <w:rsid w:val="00DA1F4D"/>
    <w:rsid w:val="00DD172A"/>
    <w:rsid w:val="00E25A26"/>
    <w:rsid w:val="00E308D9"/>
    <w:rsid w:val="00E35CFB"/>
    <w:rsid w:val="00E4381A"/>
    <w:rsid w:val="00E55D74"/>
    <w:rsid w:val="00F60274"/>
    <w:rsid w:val="00F77FB9"/>
    <w:rsid w:val="00FB068F"/>
    <w:rsid w:val="00F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51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o.jchristopher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ayoo\AppData\Local\Microsoft\Office\16.0\DTS\en-US%7b45A958AE-DEC7-442D-9E2D-D6A68A325F83%7d\%7b8BC71B61-2DF7-48DC-B2F5-257162AA373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666528696399463"/>
          <c:y val="0"/>
          <c:w val="0.6873062903517512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2">
                  <c:v>Adobe Photoshop</c:v>
                </c:pt>
                <c:pt idx="3">
                  <c:v>Web developing</c:v>
                </c:pt>
                <c:pt idx="4">
                  <c:v>C# Desktop Application</c:v>
                </c:pt>
                <c:pt idx="5">
                  <c:v>Java</c:v>
                </c:pt>
                <c:pt idx="6">
                  <c:v>databases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2">
                  <c:v>0.2</c:v>
                </c:pt>
                <c:pt idx="3">
                  <c:v>0.35</c:v>
                </c:pt>
                <c:pt idx="4">
                  <c:v>0.85</c:v>
                </c:pt>
                <c:pt idx="5">
                  <c:v>0.65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4B5283C19F4B15AA2C96E16FFF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31B0D-1D53-40E0-87C5-66D90779F91E}"/>
      </w:docPartPr>
      <w:docPartBody>
        <w:p w:rsidR="002F537F" w:rsidRDefault="00796F0C">
          <w:pPr>
            <w:pStyle w:val="994B5283C19F4B15AA2C96E16FFF0E19"/>
          </w:pPr>
          <w:r w:rsidRPr="00CB0055">
            <w:t>Contact</w:t>
          </w:r>
        </w:p>
      </w:docPartBody>
    </w:docPart>
    <w:docPart>
      <w:docPartPr>
        <w:name w:val="FDF99961EFDD4EDB8629EF6659BE9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EED85-3D68-4792-B96B-2B01C0D40557}"/>
      </w:docPartPr>
      <w:docPartBody>
        <w:p w:rsidR="002F537F" w:rsidRDefault="00796F0C">
          <w:pPr>
            <w:pStyle w:val="FDF99961EFDD4EDB8629EF6659BE9615"/>
          </w:pPr>
          <w:r w:rsidRPr="004D3011">
            <w:t>PHONE:</w:t>
          </w:r>
        </w:p>
      </w:docPartBody>
    </w:docPart>
    <w:docPart>
      <w:docPartPr>
        <w:name w:val="5265FDCEFF5B480E976BBBF1031BF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E5C5E-5F4E-4D87-A2CC-0DF267211F71}"/>
      </w:docPartPr>
      <w:docPartBody>
        <w:p w:rsidR="002F537F" w:rsidRDefault="00796F0C">
          <w:pPr>
            <w:pStyle w:val="5265FDCEFF5B480E976BBBF1031BFF76"/>
          </w:pPr>
          <w:r w:rsidRPr="004D3011">
            <w:t>EMAIL:</w:t>
          </w:r>
        </w:p>
      </w:docPartBody>
    </w:docPart>
    <w:docPart>
      <w:docPartPr>
        <w:name w:val="409ECCF9EDB847249EA6A1BBE7BE2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2F0AC-09D6-4FB3-A9DD-3BB2F8D323F5}"/>
      </w:docPartPr>
      <w:docPartBody>
        <w:p w:rsidR="002F537F" w:rsidRDefault="00796F0C">
          <w:pPr>
            <w:pStyle w:val="409ECCF9EDB847249EA6A1BBE7BE266F"/>
          </w:pPr>
          <w:r w:rsidRPr="00CB0055">
            <w:t>Hobbies</w:t>
          </w:r>
        </w:p>
      </w:docPartBody>
    </w:docPart>
    <w:docPart>
      <w:docPartPr>
        <w:name w:val="C62F531C387A45E0BEF358E1394C4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B42BD-72FC-4900-A4B1-5E699740E51F}"/>
      </w:docPartPr>
      <w:docPartBody>
        <w:p w:rsidR="002F537F" w:rsidRDefault="00796F0C">
          <w:pPr>
            <w:pStyle w:val="C62F531C387A45E0BEF358E1394C426A"/>
          </w:pPr>
          <w:r w:rsidRPr="00036450">
            <w:t>EDUCATION</w:t>
          </w:r>
        </w:p>
      </w:docPartBody>
    </w:docPart>
    <w:docPart>
      <w:docPartPr>
        <w:name w:val="0403B29E8FA0448BAD75FE48A7198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0521B-3160-47EA-84A7-2743A9E03922}"/>
      </w:docPartPr>
      <w:docPartBody>
        <w:p w:rsidR="002F537F" w:rsidRDefault="00796F0C">
          <w:pPr>
            <w:pStyle w:val="0403B29E8FA0448BAD75FE48A7198503"/>
          </w:pPr>
          <w:r w:rsidRPr="00036450">
            <w:t>WORK EXPERIENCE</w:t>
          </w:r>
        </w:p>
      </w:docPartBody>
    </w:docPart>
    <w:docPart>
      <w:docPartPr>
        <w:name w:val="489ABF4A9BDE41E58A166DFF244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40C2-6051-4BA0-9042-DF83A5EE0277}"/>
      </w:docPartPr>
      <w:docPartBody>
        <w:p w:rsidR="002F537F" w:rsidRDefault="00796F0C">
          <w:pPr>
            <w:pStyle w:val="489ABF4A9BDE41E58A166DFF2446C62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2F537F"/>
    <w:rsid w:val="00796F0C"/>
    <w:rsid w:val="00A0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B5283C19F4B15AA2C96E16FFF0E19">
    <w:name w:val="994B5283C19F4B15AA2C96E16FFF0E19"/>
  </w:style>
  <w:style w:type="paragraph" w:customStyle="1" w:styleId="FDF99961EFDD4EDB8629EF6659BE9615">
    <w:name w:val="FDF99961EFDD4EDB8629EF6659BE9615"/>
  </w:style>
  <w:style w:type="paragraph" w:customStyle="1" w:styleId="5265FDCEFF5B480E976BBBF1031BFF76">
    <w:name w:val="5265FDCEFF5B480E976BBBF1031BFF7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09ECCF9EDB847249EA6A1BBE7BE266F">
    <w:name w:val="409ECCF9EDB847249EA6A1BBE7BE266F"/>
  </w:style>
  <w:style w:type="paragraph" w:customStyle="1" w:styleId="C62F531C387A45E0BEF358E1394C426A">
    <w:name w:val="C62F531C387A45E0BEF358E1394C426A"/>
  </w:style>
  <w:style w:type="paragraph" w:customStyle="1" w:styleId="0403B29E8FA0448BAD75FE48A7198503">
    <w:name w:val="0403B29E8FA0448BAD75FE48A719850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89ABF4A9BDE41E58A166DFF2446C623">
    <w:name w:val="489ABF4A9BDE41E58A166DFF2446C6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{8BC71B61-2DF7-48DC-B2F5-257162AA3737}tf00546271_win32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2021-07-11T15:44:00Z</dcterms:created>
  <dcterms:modified xsi:type="dcterms:W3CDTF">2021-07-11T16:29:00Z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